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0BABF" w14:textId="7777777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193917D1" w14:textId="6DEE5166" w:rsidR="00C6554A" w:rsidRDefault="00B370DC" w:rsidP="00C6554A">
      <w:pPr>
        <w:pStyle w:val="Title"/>
      </w:pPr>
      <w:r>
        <w:t xml:space="preserve">Team </w:t>
      </w:r>
      <w:r w:rsidR="005F43BA">
        <w:t xml:space="preserve">and Project </w:t>
      </w:r>
      <w:r>
        <w:t>Plan</w:t>
      </w:r>
    </w:p>
    <w:p w14:paraId="3E536C04" w14:textId="77777777" w:rsidR="00C6554A" w:rsidRPr="00D5413C" w:rsidRDefault="00B370DC" w:rsidP="00C6554A">
      <w:pPr>
        <w:pStyle w:val="Subtitle"/>
      </w:pPr>
      <w:r>
        <w:t>Portfolio task 1</w:t>
      </w:r>
    </w:p>
    <w:p w14:paraId="2163AD0C" w14:textId="12069167" w:rsidR="00B370DC" w:rsidRDefault="00B370DC" w:rsidP="00C6554A">
      <w:pPr>
        <w:pStyle w:val="ContactInfo"/>
      </w:pPr>
      <w:r>
        <w:t xml:space="preserve">Unit code: </w:t>
      </w:r>
      <w:r w:rsidR="00395B74">
        <w:t>COS</w:t>
      </w:r>
      <w:r w:rsidR="00B25B4A">
        <w:t>40005</w:t>
      </w:r>
    </w:p>
    <w:p w14:paraId="07F265CD" w14:textId="6766F8BC" w:rsidR="00B370DC" w:rsidRDefault="00B370DC" w:rsidP="00C6554A">
      <w:pPr>
        <w:pStyle w:val="ContactInfo"/>
      </w:pPr>
      <w:r>
        <w:t xml:space="preserve">Unit Name: </w:t>
      </w:r>
      <w:r w:rsidR="00395B74">
        <w:t>Computing Technology</w:t>
      </w:r>
      <w:r>
        <w:t xml:space="preserve"> </w:t>
      </w:r>
      <w:r w:rsidR="00B25B4A">
        <w:t>P</w:t>
      </w:r>
      <w:r>
        <w:t>roject A</w:t>
      </w:r>
    </w:p>
    <w:p w14:paraId="7938250A" w14:textId="77777777" w:rsidR="00B370DC" w:rsidRDefault="00B370DC" w:rsidP="00C6554A">
      <w:pPr>
        <w:pStyle w:val="ContactInfo"/>
      </w:pPr>
      <w:r>
        <w:t>Submission date:</w:t>
      </w:r>
    </w:p>
    <w:p w14:paraId="556AFB02" w14:textId="0DBB48ED" w:rsidR="00CA6CD6" w:rsidRPr="000B178B" w:rsidRDefault="00CA6CD6" w:rsidP="00C6554A">
      <w:pPr>
        <w:pStyle w:val="ContactInfo"/>
        <w:rPr>
          <w:i/>
          <w:iCs/>
          <w:color w:val="FF0000"/>
        </w:rPr>
      </w:pPr>
      <w:r w:rsidRPr="000B178B">
        <w:rPr>
          <w:color w:val="FF0000"/>
        </w:rPr>
        <w:t>&lt;</w:t>
      </w:r>
      <w:r w:rsidRPr="000B178B">
        <w:rPr>
          <w:i/>
          <w:iCs/>
          <w:color w:val="FF0000"/>
        </w:rPr>
        <w:t>Please remove</w:t>
      </w:r>
      <w:r w:rsidR="000B178B" w:rsidRPr="000B178B">
        <w:rPr>
          <w:i/>
          <w:iCs/>
          <w:color w:val="FF0000"/>
        </w:rPr>
        <w:t xml:space="preserve"> </w:t>
      </w:r>
      <w:r w:rsidRPr="000B178B">
        <w:rPr>
          <w:i/>
          <w:iCs/>
          <w:color w:val="FF0000"/>
        </w:rPr>
        <w:t xml:space="preserve">the </w:t>
      </w:r>
      <w:r w:rsidR="000B178B" w:rsidRPr="000B178B">
        <w:rPr>
          <w:i/>
          <w:iCs/>
          <w:color w:val="FF0000"/>
        </w:rPr>
        <w:t>instruction</w:t>
      </w:r>
      <w:r w:rsidRPr="000B178B">
        <w:rPr>
          <w:i/>
          <w:iCs/>
          <w:color w:val="FF0000"/>
        </w:rPr>
        <w:t xml:space="preserve"> texts in </w:t>
      </w:r>
      <w:r w:rsidR="0016570A">
        <w:rPr>
          <w:i/>
          <w:iCs/>
          <w:color w:val="FF0000"/>
        </w:rPr>
        <w:t>the third brackets</w:t>
      </w:r>
      <w:r w:rsidRPr="000B178B">
        <w:rPr>
          <w:i/>
          <w:iCs/>
          <w:color w:val="FF0000"/>
        </w:rPr>
        <w:t xml:space="preserve"> before submission</w:t>
      </w:r>
      <w:r w:rsidR="000B178B" w:rsidRPr="000B178B">
        <w:rPr>
          <w:i/>
          <w:iCs/>
          <w:color w:val="FF0000"/>
        </w:rPr>
        <w:t>.</w:t>
      </w:r>
      <w:r w:rsidRPr="000B178B">
        <w:rPr>
          <w:i/>
          <w:iCs/>
          <w:color w:val="FF0000"/>
        </w:rPr>
        <w:t>&gt;</w:t>
      </w:r>
    </w:p>
    <w:p w14:paraId="79F1D9FB" w14:textId="77777777" w:rsidR="00B370DC" w:rsidRDefault="00B370DC" w:rsidP="00C6554A">
      <w:pPr>
        <w:pStyle w:val="ContactInfo"/>
      </w:pPr>
    </w:p>
    <w:p w14:paraId="4E445B02" w14:textId="77777777" w:rsidR="00B370DC" w:rsidRDefault="00B370DC" w:rsidP="00C6554A">
      <w:pPr>
        <w:pStyle w:val="ContactInfo"/>
      </w:pPr>
    </w:p>
    <w:p w14:paraId="2F643A10" w14:textId="77777777" w:rsidR="00B370DC" w:rsidRDefault="00B370DC" w:rsidP="00C6554A">
      <w:pPr>
        <w:pStyle w:val="ContactInfo"/>
      </w:pPr>
    </w:p>
    <w:p w14:paraId="33144597" w14:textId="77777777" w:rsidR="00B370DC" w:rsidRDefault="00B370DC" w:rsidP="00C6554A">
      <w:pPr>
        <w:pStyle w:val="ContactInfo"/>
      </w:pPr>
    </w:p>
    <w:p w14:paraId="2BBE7A2A" w14:textId="77777777" w:rsidR="00B370DC" w:rsidRDefault="00B370DC" w:rsidP="00C6554A">
      <w:pPr>
        <w:pStyle w:val="ContactInfo"/>
      </w:pPr>
    </w:p>
    <w:p w14:paraId="45615B99" w14:textId="77777777" w:rsidR="00B370DC" w:rsidRDefault="00B370DC" w:rsidP="00C6554A">
      <w:pPr>
        <w:pStyle w:val="ContactInfo"/>
      </w:pPr>
    </w:p>
    <w:p w14:paraId="4303DB37" w14:textId="77777777" w:rsidR="00B370DC" w:rsidRDefault="00B370DC" w:rsidP="00C6554A">
      <w:pPr>
        <w:pStyle w:val="ContactInfo"/>
      </w:pPr>
    </w:p>
    <w:p w14:paraId="05FDB6A2" w14:textId="77777777" w:rsidR="00B370DC" w:rsidRDefault="00B370DC" w:rsidP="00C6554A">
      <w:pPr>
        <w:pStyle w:val="ContactInfo"/>
      </w:pPr>
    </w:p>
    <w:p w14:paraId="71541CAC" w14:textId="77777777" w:rsidR="00B370DC" w:rsidRDefault="00B370DC" w:rsidP="00C6554A">
      <w:pPr>
        <w:pStyle w:val="ContactInfo"/>
      </w:pPr>
    </w:p>
    <w:p w14:paraId="42DCD8B0" w14:textId="77777777" w:rsidR="00B370DC" w:rsidRDefault="00B370DC" w:rsidP="00C6554A">
      <w:pPr>
        <w:pStyle w:val="ContactInfo"/>
      </w:pPr>
    </w:p>
    <w:p w14:paraId="2D71A87D" w14:textId="77777777" w:rsidR="00B370DC" w:rsidRDefault="00B370DC" w:rsidP="00C6554A">
      <w:pPr>
        <w:pStyle w:val="ContactInfo"/>
      </w:pPr>
    </w:p>
    <w:p w14:paraId="07281148" w14:textId="77777777" w:rsidR="00B370DC" w:rsidRDefault="00B370DC" w:rsidP="00C6554A">
      <w:pPr>
        <w:pStyle w:val="ContactInfo"/>
      </w:pPr>
    </w:p>
    <w:p w14:paraId="272BAFBB" w14:textId="77777777" w:rsidR="00B370DC" w:rsidRDefault="00B370DC" w:rsidP="00C6554A">
      <w:pPr>
        <w:pStyle w:val="ContactInfo"/>
      </w:pPr>
    </w:p>
    <w:p w14:paraId="520151BA" w14:textId="77777777" w:rsidR="00B370DC" w:rsidRDefault="00B370DC" w:rsidP="00C6554A">
      <w:pPr>
        <w:pStyle w:val="ContactInfo"/>
      </w:pPr>
    </w:p>
    <w:tbl>
      <w:tblPr>
        <w:tblStyle w:val="TableGrid"/>
        <w:tblW w:w="0" w:type="auto"/>
        <w:tblLook w:val="04A0" w:firstRow="1" w:lastRow="0" w:firstColumn="1" w:lastColumn="0" w:noHBand="0" w:noVBand="1"/>
      </w:tblPr>
      <w:tblGrid>
        <w:gridCol w:w="2876"/>
        <w:gridCol w:w="2877"/>
        <w:gridCol w:w="2877"/>
      </w:tblGrid>
      <w:tr w:rsidR="00B370DC" w14:paraId="095DAA9F" w14:textId="77777777" w:rsidTr="00B370DC">
        <w:tc>
          <w:tcPr>
            <w:tcW w:w="2876" w:type="dxa"/>
          </w:tcPr>
          <w:p w14:paraId="17A940A3" w14:textId="77777777" w:rsidR="00B370DC" w:rsidRDefault="00B370DC" w:rsidP="00C6554A">
            <w:pPr>
              <w:pStyle w:val="ContactInfo"/>
            </w:pPr>
            <w:r>
              <w:t>Student Name</w:t>
            </w:r>
          </w:p>
        </w:tc>
        <w:tc>
          <w:tcPr>
            <w:tcW w:w="2877" w:type="dxa"/>
          </w:tcPr>
          <w:p w14:paraId="53216E8D" w14:textId="77777777" w:rsidR="00B370DC" w:rsidRDefault="00B370DC" w:rsidP="00C6554A">
            <w:pPr>
              <w:pStyle w:val="ContactInfo"/>
            </w:pPr>
            <w:r>
              <w:t>Student Id</w:t>
            </w:r>
          </w:p>
        </w:tc>
        <w:tc>
          <w:tcPr>
            <w:tcW w:w="2877" w:type="dxa"/>
          </w:tcPr>
          <w:p w14:paraId="449B000C" w14:textId="1910F3D7" w:rsidR="00B370DC" w:rsidRDefault="001D5D14" w:rsidP="00C6554A">
            <w:pPr>
              <w:pStyle w:val="ContactInfo"/>
            </w:pPr>
            <w:r>
              <w:t>Description</w:t>
            </w:r>
            <w:r w:rsidR="00B370DC">
              <w:t xml:space="preserve"> of contribution </w:t>
            </w:r>
            <w:r>
              <w:t>in team and project planning</w:t>
            </w:r>
          </w:p>
        </w:tc>
      </w:tr>
      <w:tr w:rsidR="00B370DC" w14:paraId="2299261B" w14:textId="77777777" w:rsidTr="00B370DC">
        <w:tc>
          <w:tcPr>
            <w:tcW w:w="2876" w:type="dxa"/>
          </w:tcPr>
          <w:p w14:paraId="69675C91" w14:textId="77777777" w:rsidR="00B370DC" w:rsidRDefault="00B370DC" w:rsidP="00C6554A">
            <w:pPr>
              <w:pStyle w:val="ContactInfo"/>
            </w:pPr>
          </w:p>
        </w:tc>
        <w:tc>
          <w:tcPr>
            <w:tcW w:w="2877" w:type="dxa"/>
          </w:tcPr>
          <w:p w14:paraId="3D571977" w14:textId="77777777" w:rsidR="00B370DC" w:rsidRDefault="00B370DC" w:rsidP="00C6554A">
            <w:pPr>
              <w:pStyle w:val="ContactInfo"/>
            </w:pPr>
          </w:p>
        </w:tc>
        <w:tc>
          <w:tcPr>
            <w:tcW w:w="2877" w:type="dxa"/>
          </w:tcPr>
          <w:p w14:paraId="5178CE8F" w14:textId="77777777" w:rsidR="00B370DC" w:rsidRDefault="00B370DC" w:rsidP="00C6554A">
            <w:pPr>
              <w:pStyle w:val="ContactInfo"/>
            </w:pPr>
          </w:p>
        </w:tc>
      </w:tr>
      <w:tr w:rsidR="00B370DC" w14:paraId="684F4891" w14:textId="77777777" w:rsidTr="00B370DC">
        <w:tc>
          <w:tcPr>
            <w:tcW w:w="2876" w:type="dxa"/>
          </w:tcPr>
          <w:p w14:paraId="6857B1B3" w14:textId="77777777" w:rsidR="00B370DC" w:rsidRDefault="00B370DC" w:rsidP="00C6554A">
            <w:pPr>
              <w:pStyle w:val="ContactInfo"/>
            </w:pPr>
          </w:p>
        </w:tc>
        <w:tc>
          <w:tcPr>
            <w:tcW w:w="2877" w:type="dxa"/>
          </w:tcPr>
          <w:p w14:paraId="0748FC58" w14:textId="77777777" w:rsidR="00B370DC" w:rsidRDefault="00B370DC" w:rsidP="00C6554A">
            <w:pPr>
              <w:pStyle w:val="ContactInfo"/>
            </w:pPr>
          </w:p>
        </w:tc>
        <w:tc>
          <w:tcPr>
            <w:tcW w:w="2877" w:type="dxa"/>
          </w:tcPr>
          <w:p w14:paraId="1605670E" w14:textId="77777777" w:rsidR="00B370DC" w:rsidRDefault="00B370DC" w:rsidP="00C6554A">
            <w:pPr>
              <w:pStyle w:val="ContactInfo"/>
            </w:pPr>
          </w:p>
        </w:tc>
      </w:tr>
      <w:tr w:rsidR="00B370DC" w14:paraId="42FA9406" w14:textId="77777777" w:rsidTr="00B370DC">
        <w:tc>
          <w:tcPr>
            <w:tcW w:w="2876" w:type="dxa"/>
          </w:tcPr>
          <w:p w14:paraId="449FE3A1" w14:textId="77777777" w:rsidR="00B370DC" w:rsidRDefault="00B370DC" w:rsidP="00C6554A">
            <w:pPr>
              <w:pStyle w:val="ContactInfo"/>
            </w:pPr>
          </w:p>
        </w:tc>
        <w:tc>
          <w:tcPr>
            <w:tcW w:w="2877" w:type="dxa"/>
          </w:tcPr>
          <w:p w14:paraId="44EC621E" w14:textId="77777777" w:rsidR="00B370DC" w:rsidRDefault="00B370DC" w:rsidP="00C6554A">
            <w:pPr>
              <w:pStyle w:val="ContactInfo"/>
            </w:pPr>
          </w:p>
        </w:tc>
        <w:tc>
          <w:tcPr>
            <w:tcW w:w="2877" w:type="dxa"/>
          </w:tcPr>
          <w:p w14:paraId="3B7CEF71" w14:textId="77777777" w:rsidR="00B370DC" w:rsidRDefault="00B370DC" w:rsidP="00C6554A">
            <w:pPr>
              <w:pStyle w:val="ContactInfo"/>
            </w:pPr>
          </w:p>
        </w:tc>
      </w:tr>
      <w:tr w:rsidR="00B370DC" w14:paraId="3A2DFA2B" w14:textId="77777777" w:rsidTr="00B370DC">
        <w:tc>
          <w:tcPr>
            <w:tcW w:w="2876" w:type="dxa"/>
          </w:tcPr>
          <w:p w14:paraId="220D7915" w14:textId="77777777" w:rsidR="00B370DC" w:rsidRDefault="00B370DC" w:rsidP="00C6554A">
            <w:pPr>
              <w:pStyle w:val="ContactInfo"/>
            </w:pPr>
          </w:p>
        </w:tc>
        <w:tc>
          <w:tcPr>
            <w:tcW w:w="2877" w:type="dxa"/>
          </w:tcPr>
          <w:p w14:paraId="79EAD85E" w14:textId="77777777" w:rsidR="00B370DC" w:rsidRDefault="00B370DC" w:rsidP="00C6554A">
            <w:pPr>
              <w:pStyle w:val="ContactInfo"/>
            </w:pPr>
          </w:p>
        </w:tc>
        <w:tc>
          <w:tcPr>
            <w:tcW w:w="2877" w:type="dxa"/>
          </w:tcPr>
          <w:p w14:paraId="417B81C3" w14:textId="77777777" w:rsidR="00B370DC" w:rsidRDefault="00B370DC" w:rsidP="00C6554A">
            <w:pPr>
              <w:pStyle w:val="ContactInfo"/>
            </w:pPr>
          </w:p>
        </w:tc>
      </w:tr>
    </w:tbl>
    <w:p w14:paraId="0306D925" w14:textId="77777777" w:rsidR="00A97F51" w:rsidRDefault="00A97F51" w:rsidP="00C6554A">
      <w:pPr>
        <w:pStyle w:val="ContactInfo"/>
      </w:pPr>
    </w:p>
    <w:p w14:paraId="38C51ABD" w14:textId="77777777" w:rsidR="00A97F51" w:rsidRDefault="00A97F51" w:rsidP="00A97F51">
      <w:pPr>
        <w:pStyle w:val="Heading2"/>
        <w:rPr>
          <w:lang w:val="en-AU"/>
        </w:rPr>
      </w:pPr>
      <w:r>
        <w:rPr>
          <w:lang w:val="en-AU"/>
        </w:rPr>
        <w:t xml:space="preserve">Acknowledgment of Country </w:t>
      </w:r>
    </w:p>
    <w:p w14:paraId="7C9F8446" w14:textId="77777777" w:rsidR="00A97F51" w:rsidRDefault="00A97F51" w:rsidP="00A97F51">
      <w:pPr>
        <w:rPr>
          <w:lang w:val="en-AU"/>
        </w:rPr>
      </w:pPr>
      <w:bookmarkStart w:id="5" w:name="_Hlk158310953"/>
      <w:r>
        <w:rPr>
          <w:lang w:val="en-AU"/>
        </w:rPr>
        <w:t>&lt;</w:t>
      </w:r>
      <w:r w:rsidRPr="00286BBE">
        <w:rPr>
          <w:i/>
          <w:iCs/>
          <w:lang w:val="en-AU"/>
        </w:rPr>
        <w:t>Please complete the statement</w:t>
      </w:r>
      <w:r>
        <w:rPr>
          <w:lang w:val="en-AU"/>
        </w:rPr>
        <w:t>&gt;</w:t>
      </w:r>
    </w:p>
    <w:p w14:paraId="0EA26A71" w14:textId="77777777" w:rsidR="00A97F51" w:rsidRDefault="00A97F51" w:rsidP="00A97F51">
      <w:pPr>
        <w:rPr>
          <w:lang w:val="en-AU"/>
        </w:rPr>
      </w:pPr>
      <w:r>
        <w:rPr>
          <w:lang w:val="en-AU"/>
        </w:rPr>
        <w:t xml:space="preserve">Each team member identifies: </w:t>
      </w:r>
    </w:p>
    <w:p w14:paraId="07DA3204" w14:textId="77777777" w:rsidR="00A97F51" w:rsidRPr="000862CD" w:rsidRDefault="00A97F51" w:rsidP="00A97F51">
      <w:pPr>
        <w:pStyle w:val="ListBullet"/>
        <w:numPr>
          <w:ilvl w:val="0"/>
          <w:numId w:val="0"/>
        </w:numPr>
        <w:ind w:left="360"/>
        <w:rPr>
          <w:lang w:val="en-AU"/>
        </w:rPr>
      </w:pPr>
      <w:r>
        <w:rPr>
          <w:lang w:val="en-AU"/>
        </w:rPr>
        <w:t xml:space="preserve">the </w:t>
      </w:r>
      <w:hyperlink r:id="rId7" w:history="1">
        <w:r>
          <w:rPr>
            <w:rStyle w:val="Hyperlink"/>
            <w:lang w:val="en-AU"/>
          </w:rPr>
          <w:t>Traditional Owners</w:t>
        </w:r>
      </w:hyperlink>
      <w:r>
        <w:rPr>
          <w:lang w:val="en-AU"/>
        </w:rPr>
        <w:t xml:space="preserve"> of the land they lived on while completing this work (if living in Australia).</w:t>
      </w:r>
    </w:p>
    <w:bookmarkEnd w:id="5"/>
    <w:p w14:paraId="4C83B8A6" w14:textId="1BB66884" w:rsidR="00A97F51" w:rsidRDefault="00A97F51" w:rsidP="00A97F51">
      <w:pPr>
        <w:pStyle w:val="Heading2"/>
        <w:rPr>
          <w:lang w:val="en-AU"/>
        </w:rPr>
      </w:pPr>
      <w:r>
        <w:rPr>
          <w:lang w:val="en-AU"/>
        </w:rPr>
        <w:lastRenderedPageBreak/>
        <w:t>PART 1 Team Code of Conduct</w:t>
      </w:r>
    </w:p>
    <w:p w14:paraId="359E43CE" w14:textId="77777777" w:rsidR="00AC1638" w:rsidRDefault="00AC1638" w:rsidP="00A97F51">
      <w:pPr>
        <w:pStyle w:val="Heading2"/>
      </w:pPr>
    </w:p>
    <w:p w14:paraId="241737FF" w14:textId="1CFDC972" w:rsidR="00C6554A" w:rsidRPr="00D5413C" w:rsidRDefault="000862CD" w:rsidP="00AC1638">
      <w:pPr>
        <w:pStyle w:val="Heading2"/>
        <w:numPr>
          <w:ilvl w:val="0"/>
          <w:numId w:val="22"/>
        </w:numPr>
      </w:pPr>
      <w:r>
        <w:t xml:space="preserve">Team </w:t>
      </w:r>
      <w:r w:rsidR="00805D58">
        <w:t>profile</w:t>
      </w:r>
    </w:p>
    <w:p w14:paraId="29CBE5DD" w14:textId="06FB1042" w:rsidR="00A7611F" w:rsidRDefault="008B11FF" w:rsidP="000862CD">
      <w:bookmarkStart w:id="6" w:name="_Hlk158311212"/>
      <w:r>
        <w:t>[</w:t>
      </w:r>
      <w:r w:rsidR="000862CD" w:rsidRPr="001A393F">
        <w:rPr>
          <w:i/>
          <w:iCs/>
        </w:rPr>
        <w:t>Add a brief description of each student's profile including technical skills</w:t>
      </w:r>
      <w:r w:rsidR="00653288" w:rsidRPr="001A393F">
        <w:rPr>
          <w:i/>
          <w:iCs/>
        </w:rPr>
        <w:t xml:space="preserve"> (e.g. expert in a particular tool, experience with a framework</w:t>
      </w:r>
      <w:r w:rsidR="00653288" w:rsidRPr="001A393F">
        <w:rPr>
          <w:i/>
          <w:iCs/>
          <w:color w:val="auto"/>
          <w:sz w:val="18"/>
          <w:szCs w:val="18"/>
        </w:rPr>
        <w:t>, e</w:t>
      </w:r>
      <w:r w:rsidR="00653288" w:rsidRPr="001A393F">
        <w:rPr>
          <w:i/>
          <w:iCs/>
        </w:rPr>
        <w:t>xperience in relevant software etc.)</w:t>
      </w:r>
      <w:r w:rsidR="000862CD" w:rsidRPr="001A393F">
        <w:rPr>
          <w:i/>
          <w:iCs/>
        </w:rPr>
        <w:t>, soft skills</w:t>
      </w:r>
      <w:r w:rsidR="00653288" w:rsidRPr="001A393F">
        <w:rPr>
          <w:i/>
          <w:iCs/>
        </w:rPr>
        <w:t xml:space="preserve"> (organization skills, project management experience)</w:t>
      </w:r>
      <w:r w:rsidR="000862CD" w:rsidRPr="001A393F">
        <w:rPr>
          <w:i/>
          <w:iCs/>
        </w:rPr>
        <w:t>, communication style</w:t>
      </w:r>
      <w:r w:rsidR="00653288" w:rsidRPr="001A393F">
        <w:rPr>
          <w:i/>
          <w:iCs/>
        </w:rPr>
        <w:t xml:space="preserve"> (e.g. outspoken vs shy, confidence in English, preferred mode of communication etc.)</w:t>
      </w:r>
      <w:r w:rsidR="000862CD" w:rsidRPr="001A393F">
        <w:rPr>
          <w:i/>
          <w:iCs/>
        </w:rPr>
        <w:t>, teamwork experience</w:t>
      </w:r>
      <w:r w:rsidR="00653288" w:rsidRPr="001A393F">
        <w:rPr>
          <w:i/>
          <w:iCs/>
        </w:rPr>
        <w:t xml:space="preserve"> (e.g. initiators vs responders, leaders, writers vs editors etc.)</w:t>
      </w:r>
      <w:r w:rsidR="000862CD" w:rsidRPr="001A393F">
        <w:rPr>
          <w:i/>
          <w:iCs/>
        </w:rPr>
        <w:t xml:space="preserve"> and any other relevant background knowledge skill that will be helpful for the team.</w:t>
      </w:r>
      <w:r>
        <w:rPr>
          <w:i/>
          <w:iCs/>
        </w:rPr>
        <w:t>]</w:t>
      </w:r>
    </w:p>
    <w:p w14:paraId="0E3E19EB" w14:textId="30E29327" w:rsidR="000862CD" w:rsidRPr="001A393F" w:rsidRDefault="008B11FF" w:rsidP="000862CD">
      <w:pPr>
        <w:rPr>
          <w:i/>
          <w:iCs/>
        </w:rPr>
      </w:pPr>
      <w:r>
        <w:t>[</w:t>
      </w:r>
      <w:r w:rsidR="000862CD" w:rsidRPr="001A393F">
        <w:rPr>
          <w:i/>
          <w:iCs/>
        </w:rPr>
        <w:t>Complete the table with the summary of the above profiles.</w:t>
      </w:r>
      <w:r>
        <w:rPr>
          <w:i/>
          <w:iCs/>
        </w:rPr>
        <w:t>]</w:t>
      </w:r>
    </w:p>
    <w:p w14:paraId="7F74FC8C" w14:textId="77777777" w:rsidR="00805D58" w:rsidRDefault="00805D58" w:rsidP="000862CD">
      <w:r>
        <w:t>Table 1: Team Profile</w:t>
      </w:r>
    </w:p>
    <w:tbl>
      <w:tblPr>
        <w:tblStyle w:val="TableGrid"/>
        <w:tblW w:w="0" w:type="auto"/>
        <w:tblLook w:val="04A0" w:firstRow="1" w:lastRow="0" w:firstColumn="1" w:lastColumn="0" w:noHBand="0" w:noVBand="1"/>
      </w:tblPr>
      <w:tblGrid>
        <w:gridCol w:w="1372"/>
        <w:gridCol w:w="1397"/>
        <w:gridCol w:w="1334"/>
        <w:gridCol w:w="1769"/>
        <w:gridCol w:w="1410"/>
        <w:gridCol w:w="1348"/>
      </w:tblGrid>
      <w:tr w:rsidR="00653288" w14:paraId="47B08ECF" w14:textId="77777777" w:rsidTr="00805D58">
        <w:tc>
          <w:tcPr>
            <w:tcW w:w="1372" w:type="dxa"/>
          </w:tcPr>
          <w:p w14:paraId="46097F32" w14:textId="77777777" w:rsidR="000862CD" w:rsidRDefault="000862CD" w:rsidP="000862CD">
            <w:r>
              <w:t>Student name</w:t>
            </w:r>
          </w:p>
        </w:tc>
        <w:tc>
          <w:tcPr>
            <w:tcW w:w="1397" w:type="dxa"/>
          </w:tcPr>
          <w:p w14:paraId="75617036" w14:textId="77777777" w:rsidR="000862CD" w:rsidRDefault="000862CD" w:rsidP="000862CD">
            <w:r>
              <w:t>Technical skills</w:t>
            </w:r>
          </w:p>
        </w:tc>
        <w:tc>
          <w:tcPr>
            <w:tcW w:w="1334" w:type="dxa"/>
          </w:tcPr>
          <w:p w14:paraId="361AB9A9" w14:textId="77777777" w:rsidR="000862CD" w:rsidRDefault="000862CD" w:rsidP="000862CD">
            <w:r>
              <w:t>Soft skills</w:t>
            </w:r>
          </w:p>
        </w:tc>
        <w:tc>
          <w:tcPr>
            <w:tcW w:w="1769" w:type="dxa"/>
          </w:tcPr>
          <w:p w14:paraId="3A514D8E" w14:textId="77777777" w:rsidR="000862CD" w:rsidRDefault="000862CD" w:rsidP="000862CD">
            <w:r>
              <w:t xml:space="preserve">Communication </w:t>
            </w:r>
          </w:p>
        </w:tc>
        <w:tc>
          <w:tcPr>
            <w:tcW w:w="1410" w:type="dxa"/>
          </w:tcPr>
          <w:p w14:paraId="5C190D29" w14:textId="77777777" w:rsidR="000862CD" w:rsidRDefault="00653288" w:rsidP="000862CD">
            <w:r>
              <w:t>Teamwork</w:t>
            </w:r>
          </w:p>
        </w:tc>
        <w:tc>
          <w:tcPr>
            <w:tcW w:w="1348" w:type="dxa"/>
          </w:tcPr>
          <w:p w14:paraId="481AD029" w14:textId="77777777" w:rsidR="000862CD" w:rsidRDefault="00653288" w:rsidP="000862CD">
            <w:r>
              <w:t>Other</w:t>
            </w:r>
          </w:p>
        </w:tc>
      </w:tr>
      <w:tr w:rsidR="00653288" w14:paraId="7C8793E6" w14:textId="77777777" w:rsidTr="00805D58">
        <w:tc>
          <w:tcPr>
            <w:tcW w:w="1372" w:type="dxa"/>
          </w:tcPr>
          <w:p w14:paraId="5B6373D7" w14:textId="77777777" w:rsidR="000862CD" w:rsidRDefault="000862CD" w:rsidP="000862CD"/>
        </w:tc>
        <w:tc>
          <w:tcPr>
            <w:tcW w:w="1397" w:type="dxa"/>
          </w:tcPr>
          <w:p w14:paraId="115FD461" w14:textId="77777777" w:rsidR="000862CD" w:rsidRDefault="000862CD" w:rsidP="000862CD"/>
        </w:tc>
        <w:tc>
          <w:tcPr>
            <w:tcW w:w="1334" w:type="dxa"/>
          </w:tcPr>
          <w:p w14:paraId="2463357A" w14:textId="77777777" w:rsidR="000862CD" w:rsidRDefault="000862CD" w:rsidP="000862CD"/>
        </w:tc>
        <w:tc>
          <w:tcPr>
            <w:tcW w:w="1769" w:type="dxa"/>
          </w:tcPr>
          <w:p w14:paraId="0D07518E" w14:textId="77777777" w:rsidR="000862CD" w:rsidRDefault="000862CD" w:rsidP="000862CD"/>
        </w:tc>
        <w:tc>
          <w:tcPr>
            <w:tcW w:w="1410" w:type="dxa"/>
          </w:tcPr>
          <w:p w14:paraId="6CD06BF5" w14:textId="77777777" w:rsidR="000862CD" w:rsidRDefault="000862CD" w:rsidP="000862CD"/>
        </w:tc>
        <w:tc>
          <w:tcPr>
            <w:tcW w:w="1348" w:type="dxa"/>
          </w:tcPr>
          <w:p w14:paraId="12CA78C3" w14:textId="77777777" w:rsidR="000862CD" w:rsidRDefault="000862CD" w:rsidP="000862CD"/>
        </w:tc>
      </w:tr>
      <w:tr w:rsidR="00653288" w14:paraId="188CE43E" w14:textId="77777777" w:rsidTr="00805D58">
        <w:tc>
          <w:tcPr>
            <w:tcW w:w="1372" w:type="dxa"/>
          </w:tcPr>
          <w:p w14:paraId="7841CE32" w14:textId="77777777" w:rsidR="000862CD" w:rsidRDefault="000862CD" w:rsidP="000862CD"/>
        </w:tc>
        <w:tc>
          <w:tcPr>
            <w:tcW w:w="1397" w:type="dxa"/>
          </w:tcPr>
          <w:p w14:paraId="0F9046E2" w14:textId="77777777" w:rsidR="000862CD" w:rsidRDefault="000862CD" w:rsidP="000862CD"/>
        </w:tc>
        <w:tc>
          <w:tcPr>
            <w:tcW w:w="1334" w:type="dxa"/>
          </w:tcPr>
          <w:p w14:paraId="2CFC032D" w14:textId="77777777" w:rsidR="000862CD" w:rsidRDefault="000862CD" w:rsidP="000862CD"/>
        </w:tc>
        <w:tc>
          <w:tcPr>
            <w:tcW w:w="1769" w:type="dxa"/>
          </w:tcPr>
          <w:p w14:paraId="5B129C3A" w14:textId="77777777" w:rsidR="000862CD" w:rsidRDefault="000862CD" w:rsidP="000862CD"/>
        </w:tc>
        <w:tc>
          <w:tcPr>
            <w:tcW w:w="1410" w:type="dxa"/>
          </w:tcPr>
          <w:p w14:paraId="740056D3" w14:textId="77777777" w:rsidR="000862CD" w:rsidRDefault="000862CD" w:rsidP="000862CD"/>
        </w:tc>
        <w:tc>
          <w:tcPr>
            <w:tcW w:w="1348" w:type="dxa"/>
          </w:tcPr>
          <w:p w14:paraId="4C0FE339" w14:textId="77777777" w:rsidR="000862CD" w:rsidRDefault="000862CD" w:rsidP="000862CD"/>
        </w:tc>
      </w:tr>
      <w:tr w:rsidR="00653288" w14:paraId="10F99658" w14:textId="77777777" w:rsidTr="00805D58">
        <w:tc>
          <w:tcPr>
            <w:tcW w:w="1372" w:type="dxa"/>
          </w:tcPr>
          <w:p w14:paraId="701CCC87" w14:textId="77777777" w:rsidR="000862CD" w:rsidRDefault="000862CD" w:rsidP="000862CD"/>
        </w:tc>
        <w:tc>
          <w:tcPr>
            <w:tcW w:w="1397" w:type="dxa"/>
          </w:tcPr>
          <w:p w14:paraId="1BDF451D" w14:textId="77777777" w:rsidR="000862CD" w:rsidRDefault="000862CD" w:rsidP="000862CD"/>
        </w:tc>
        <w:tc>
          <w:tcPr>
            <w:tcW w:w="1334" w:type="dxa"/>
          </w:tcPr>
          <w:p w14:paraId="5F6B3CEE" w14:textId="77777777" w:rsidR="000862CD" w:rsidRDefault="000862CD" w:rsidP="000862CD"/>
        </w:tc>
        <w:tc>
          <w:tcPr>
            <w:tcW w:w="1769" w:type="dxa"/>
          </w:tcPr>
          <w:p w14:paraId="300D56AC" w14:textId="77777777" w:rsidR="000862CD" w:rsidRDefault="000862CD" w:rsidP="000862CD"/>
        </w:tc>
        <w:tc>
          <w:tcPr>
            <w:tcW w:w="1410" w:type="dxa"/>
          </w:tcPr>
          <w:p w14:paraId="0AC2C0A8" w14:textId="77777777" w:rsidR="000862CD" w:rsidRDefault="000862CD" w:rsidP="000862CD"/>
        </w:tc>
        <w:tc>
          <w:tcPr>
            <w:tcW w:w="1348" w:type="dxa"/>
          </w:tcPr>
          <w:p w14:paraId="6C659B09" w14:textId="77777777" w:rsidR="000862CD" w:rsidRDefault="000862CD" w:rsidP="000862CD"/>
        </w:tc>
      </w:tr>
      <w:tr w:rsidR="00653288" w14:paraId="6D2B9F18" w14:textId="77777777" w:rsidTr="00805D58">
        <w:tc>
          <w:tcPr>
            <w:tcW w:w="1372" w:type="dxa"/>
          </w:tcPr>
          <w:p w14:paraId="52095B00" w14:textId="77777777" w:rsidR="000862CD" w:rsidRDefault="000862CD" w:rsidP="000862CD"/>
        </w:tc>
        <w:tc>
          <w:tcPr>
            <w:tcW w:w="1397" w:type="dxa"/>
          </w:tcPr>
          <w:p w14:paraId="4BF4EF35" w14:textId="77777777" w:rsidR="000862CD" w:rsidRDefault="000862CD" w:rsidP="000862CD"/>
        </w:tc>
        <w:tc>
          <w:tcPr>
            <w:tcW w:w="1334" w:type="dxa"/>
          </w:tcPr>
          <w:p w14:paraId="0E89A6CA" w14:textId="77777777" w:rsidR="000862CD" w:rsidRDefault="000862CD" w:rsidP="000862CD"/>
        </w:tc>
        <w:tc>
          <w:tcPr>
            <w:tcW w:w="1769" w:type="dxa"/>
          </w:tcPr>
          <w:p w14:paraId="51D04163" w14:textId="77777777" w:rsidR="000862CD" w:rsidRDefault="000862CD" w:rsidP="000862CD"/>
        </w:tc>
        <w:tc>
          <w:tcPr>
            <w:tcW w:w="1410" w:type="dxa"/>
          </w:tcPr>
          <w:p w14:paraId="3D696109" w14:textId="77777777" w:rsidR="000862CD" w:rsidRDefault="000862CD" w:rsidP="000862CD"/>
        </w:tc>
        <w:tc>
          <w:tcPr>
            <w:tcW w:w="1348" w:type="dxa"/>
          </w:tcPr>
          <w:p w14:paraId="0EBC6998" w14:textId="77777777" w:rsidR="000862CD" w:rsidRDefault="000862CD" w:rsidP="000862CD"/>
        </w:tc>
      </w:tr>
    </w:tbl>
    <w:bookmarkEnd w:id="6"/>
    <w:p w14:paraId="3D83425F" w14:textId="0472F117" w:rsidR="00805D58" w:rsidRPr="00D5413C" w:rsidRDefault="00805D58" w:rsidP="00AC1638">
      <w:pPr>
        <w:pStyle w:val="Heading2"/>
        <w:numPr>
          <w:ilvl w:val="0"/>
          <w:numId w:val="22"/>
        </w:numPr>
      </w:pPr>
      <w:r>
        <w:t>Team role</w:t>
      </w:r>
    </w:p>
    <w:p w14:paraId="6F960AA7" w14:textId="5A21BA97" w:rsidR="00805D58" w:rsidRDefault="008B11FF" w:rsidP="00805D58">
      <w:bookmarkStart w:id="7" w:name="_Hlk158311436"/>
      <w:r>
        <w:t>[</w:t>
      </w:r>
      <w:r w:rsidR="00805D58" w:rsidRPr="00B06513">
        <w:rPr>
          <w:i/>
          <w:iCs/>
        </w:rPr>
        <w:t>According to the profile</w:t>
      </w:r>
      <w:r w:rsidR="00BC4DE5" w:rsidRPr="00B06513">
        <w:rPr>
          <w:i/>
          <w:iCs/>
        </w:rPr>
        <w:t>,</w:t>
      </w:r>
      <w:r w:rsidR="00805D58" w:rsidRPr="00B06513">
        <w:rPr>
          <w:i/>
          <w:iCs/>
        </w:rPr>
        <w:t xml:space="preserve"> </w:t>
      </w:r>
      <w:r w:rsidR="00BC4DE5" w:rsidRPr="00B06513">
        <w:rPr>
          <w:i/>
          <w:iCs/>
        </w:rPr>
        <w:t>each student should sign up for a team role</w:t>
      </w:r>
      <w:r w:rsidR="00805D58" w:rsidRPr="00B06513">
        <w:rPr>
          <w:i/>
          <w:iCs/>
        </w:rPr>
        <w:t xml:space="preserve">. The following table should list the team roles for each student and a justification </w:t>
      </w:r>
      <w:r w:rsidR="00BC4DE5" w:rsidRPr="00B06513">
        <w:rPr>
          <w:i/>
          <w:iCs/>
        </w:rPr>
        <w:t xml:space="preserve">as </w:t>
      </w:r>
      <w:r w:rsidR="00805D58" w:rsidRPr="00B06513">
        <w:rPr>
          <w:i/>
          <w:iCs/>
        </w:rPr>
        <w:t>to why the team role is suitable for them.</w:t>
      </w:r>
      <w:r>
        <w:rPr>
          <w:i/>
          <w:iCs/>
        </w:rPr>
        <w:t>]</w:t>
      </w:r>
    </w:p>
    <w:p w14:paraId="6A23A832" w14:textId="77777777" w:rsidR="00805D58" w:rsidRDefault="00805D58" w:rsidP="00805D58">
      <w:r>
        <w:t xml:space="preserve">Table 2: Team Role </w:t>
      </w:r>
    </w:p>
    <w:tbl>
      <w:tblPr>
        <w:tblStyle w:val="TableGrid"/>
        <w:tblW w:w="8642" w:type="dxa"/>
        <w:tblLook w:val="04A0" w:firstRow="1" w:lastRow="0" w:firstColumn="1" w:lastColumn="0" w:noHBand="0" w:noVBand="1"/>
      </w:tblPr>
      <w:tblGrid>
        <w:gridCol w:w="1555"/>
        <w:gridCol w:w="2126"/>
        <w:gridCol w:w="4961"/>
      </w:tblGrid>
      <w:tr w:rsidR="00805D58" w14:paraId="5EB9B3A8" w14:textId="77777777" w:rsidTr="00BC4DE5">
        <w:tc>
          <w:tcPr>
            <w:tcW w:w="1555" w:type="dxa"/>
          </w:tcPr>
          <w:p w14:paraId="74F865FF" w14:textId="77777777" w:rsidR="00805D58" w:rsidRDefault="00805D58" w:rsidP="00D91372">
            <w:r>
              <w:t>Student name</w:t>
            </w:r>
          </w:p>
        </w:tc>
        <w:tc>
          <w:tcPr>
            <w:tcW w:w="2126" w:type="dxa"/>
          </w:tcPr>
          <w:p w14:paraId="786DCDB0" w14:textId="77777777" w:rsidR="00805D58" w:rsidRDefault="00BC4DE5" w:rsidP="00D91372">
            <w:r>
              <w:t>Team</w:t>
            </w:r>
            <w:r w:rsidR="00805D58">
              <w:t xml:space="preserve"> </w:t>
            </w:r>
            <w:r>
              <w:t>role</w:t>
            </w:r>
          </w:p>
        </w:tc>
        <w:tc>
          <w:tcPr>
            <w:tcW w:w="4961" w:type="dxa"/>
          </w:tcPr>
          <w:p w14:paraId="2778C210" w14:textId="77777777" w:rsidR="00805D58" w:rsidRDefault="00BC4DE5" w:rsidP="00D91372">
            <w:r>
              <w:t>Justification</w:t>
            </w:r>
          </w:p>
        </w:tc>
      </w:tr>
      <w:tr w:rsidR="00805D58" w14:paraId="4DC3C384" w14:textId="77777777" w:rsidTr="00BC4DE5">
        <w:tc>
          <w:tcPr>
            <w:tcW w:w="1555" w:type="dxa"/>
          </w:tcPr>
          <w:p w14:paraId="152E17B0" w14:textId="77777777" w:rsidR="00805D58" w:rsidRDefault="00805D58" w:rsidP="00D91372"/>
        </w:tc>
        <w:tc>
          <w:tcPr>
            <w:tcW w:w="2126" w:type="dxa"/>
          </w:tcPr>
          <w:p w14:paraId="244F84BE" w14:textId="77777777" w:rsidR="00805D58" w:rsidRDefault="00805D58" w:rsidP="00D91372"/>
        </w:tc>
        <w:tc>
          <w:tcPr>
            <w:tcW w:w="4961" w:type="dxa"/>
          </w:tcPr>
          <w:p w14:paraId="19A443A5" w14:textId="77777777" w:rsidR="00805D58" w:rsidRDefault="00805D58" w:rsidP="00D91372"/>
        </w:tc>
      </w:tr>
      <w:tr w:rsidR="00805D58" w14:paraId="5C849EA0" w14:textId="77777777" w:rsidTr="00BC4DE5">
        <w:tc>
          <w:tcPr>
            <w:tcW w:w="1555" w:type="dxa"/>
          </w:tcPr>
          <w:p w14:paraId="6A309018" w14:textId="77777777" w:rsidR="00805D58" w:rsidRDefault="00805D58" w:rsidP="00D91372"/>
        </w:tc>
        <w:tc>
          <w:tcPr>
            <w:tcW w:w="2126" w:type="dxa"/>
          </w:tcPr>
          <w:p w14:paraId="6414CD32" w14:textId="77777777" w:rsidR="00805D58" w:rsidRDefault="00805D58" w:rsidP="00D91372"/>
        </w:tc>
        <w:tc>
          <w:tcPr>
            <w:tcW w:w="4961" w:type="dxa"/>
          </w:tcPr>
          <w:p w14:paraId="0D10E743" w14:textId="77777777" w:rsidR="00805D58" w:rsidRDefault="00805D58" w:rsidP="00D91372"/>
        </w:tc>
      </w:tr>
      <w:tr w:rsidR="00805D58" w14:paraId="1DBBCE25" w14:textId="77777777" w:rsidTr="00BC4DE5">
        <w:tc>
          <w:tcPr>
            <w:tcW w:w="1555" w:type="dxa"/>
          </w:tcPr>
          <w:p w14:paraId="66C63D2F" w14:textId="77777777" w:rsidR="00805D58" w:rsidRDefault="00805D58" w:rsidP="00D91372"/>
        </w:tc>
        <w:tc>
          <w:tcPr>
            <w:tcW w:w="2126" w:type="dxa"/>
          </w:tcPr>
          <w:p w14:paraId="5E2624D7" w14:textId="77777777" w:rsidR="00805D58" w:rsidRDefault="00805D58" w:rsidP="00D91372"/>
        </w:tc>
        <w:tc>
          <w:tcPr>
            <w:tcW w:w="4961" w:type="dxa"/>
          </w:tcPr>
          <w:p w14:paraId="7860341A" w14:textId="77777777" w:rsidR="00805D58" w:rsidRDefault="00805D58" w:rsidP="00D91372"/>
        </w:tc>
      </w:tr>
      <w:tr w:rsidR="00805D58" w14:paraId="1D848391" w14:textId="77777777" w:rsidTr="00BC4DE5">
        <w:tc>
          <w:tcPr>
            <w:tcW w:w="1555" w:type="dxa"/>
          </w:tcPr>
          <w:p w14:paraId="48E02F4B" w14:textId="77777777" w:rsidR="00805D58" w:rsidRDefault="00805D58" w:rsidP="00D91372"/>
        </w:tc>
        <w:tc>
          <w:tcPr>
            <w:tcW w:w="2126" w:type="dxa"/>
          </w:tcPr>
          <w:p w14:paraId="5B831F85" w14:textId="77777777" w:rsidR="00805D58" w:rsidRDefault="00805D58" w:rsidP="00D91372"/>
        </w:tc>
        <w:tc>
          <w:tcPr>
            <w:tcW w:w="4961" w:type="dxa"/>
          </w:tcPr>
          <w:p w14:paraId="505D11E6" w14:textId="77777777" w:rsidR="00805D58" w:rsidRDefault="00805D58" w:rsidP="00D91372"/>
        </w:tc>
      </w:tr>
    </w:tbl>
    <w:bookmarkEnd w:id="7"/>
    <w:p w14:paraId="7FB81170" w14:textId="77777777" w:rsidR="00BC4DE5" w:rsidRPr="00D5413C" w:rsidRDefault="00BC4DE5" w:rsidP="00AC1638">
      <w:pPr>
        <w:pStyle w:val="Heading2"/>
        <w:numPr>
          <w:ilvl w:val="0"/>
          <w:numId w:val="22"/>
        </w:numPr>
      </w:pPr>
      <w:r>
        <w:t>Teamwork roadmap</w:t>
      </w:r>
    </w:p>
    <w:p w14:paraId="5381E5A1" w14:textId="381C4AA8" w:rsidR="000862CD" w:rsidRDefault="008B11FF" w:rsidP="00BC4DE5">
      <w:bookmarkStart w:id="8" w:name="_Hlk158311547"/>
      <w:r>
        <w:t>[</w:t>
      </w:r>
      <w:r w:rsidR="00BC4DE5" w:rsidRPr="00CB70F3">
        <w:rPr>
          <w:i/>
          <w:iCs/>
        </w:rPr>
        <w:t xml:space="preserve">Add a brief description of </w:t>
      </w:r>
      <w:r w:rsidR="00846C6D">
        <w:rPr>
          <w:i/>
          <w:iCs/>
        </w:rPr>
        <w:t>the weekly work pattern of the team (e.g., weekly meeting time and mode of the meeting, communication platform for meetings as well as informal communication, response time expectations, internal deadline within the team to complete weekly team submissions, planned process of revisions,</w:t>
      </w:r>
      <w:r w:rsidR="00BC4DE5" w:rsidRPr="00CB70F3">
        <w:rPr>
          <w:i/>
          <w:iCs/>
        </w:rPr>
        <w:t xml:space="preserve"> etc.)</w:t>
      </w:r>
      <w:r w:rsidR="00716F6C" w:rsidRPr="00CB70F3">
        <w:rPr>
          <w:i/>
          <w:iCs/>
        </w:rPr>
        <w:t>. Add how tasks will be estimated, assigned</w:t>
      </w:r>
      <w:r w:rsidR="001C6BFA" w:rsidRPr="00CB70F3">
        <w:rPr>
          <w:i/>
          <w:iCs/>
        </w:rPr>
        <w:t xml:space="preserve"> and monitored. List all tools used for communication, tracking, and storing</w:t>
      </w:r>
      <w:r w:rsidR="00846C6D">
        <w:rPr>
          <w:i/>
          <w:iCs/>
        </w:rPr>
        <w:t>,</w:t>
      </w:r>
      <w:r w:rsidR="003E6CF4" w:rsidRPr="00CB70F3">
        <w:rPr>
          <w:i/>
          <w:iCs/>
        </w:rPr>
        <w:t xml:space="preserve"> with a rationale for the selections.</w:t>
      </w:r>
      <w:r w:rsidR="006406F3" w:rsidRPr="00CB70F3">
        <w:rPr>
          <w:i/>
          <w:iCs/>
        </w:rPr>
        <w:t xml:space="preserve"> The team should set their own rules</w:t>
      </w:r>
      <w:r w:rsidR="00B42C74" w:rsidRPr="00CB70F3">
        <w:rPr>
          <w:i/>
          <w:iCs/>
        </w:rPr>
        <w:t xml:space="preserve"> for </w:t>
      </w:r>
      <w:r w:rsidR="00B42C74" w:rsidRPr="00CB70F3">
        <w:rPr>
          <w:i/>
          <w:iCs/>
        </w:rPr>
        <w:lastRenderedPageBreak/>
        <w:t>communication, expected behaviour</w:t>
      </w:r>
      <w:r w:rsidR="000C0837">
        <w:rPr>
          <w:i/>
          <w:iCs/>
        </w:rPr>
        <w:t xml:space="preserve">, and alternate approaches when things do not go according to </w:t>
      </w:r>
      <w:r w:rsidR="00B42C74" w:rsidRPr="00CB70F3">
        <w:rPr>
          <w:i/>
          <w:iCs/>
        </w:rPr>
        <w:t>plan</w:t>
      </w:r>
      <w:r w:rsidR="00797C44">
        <w:t>.</w:t>
      </w:r>
      <w:r>
        <w:t>]</w:t>
      </w:r>
    </w:p>
    <w:bookmarkEnd w:id="8"/>
    <w:p w14:paraId="395339B7" w14:textId="6E16A897" w:rsidR="00BC4DE5" w:rsidRPr="00D5413C" w:rsidRDefault="00BC4DE5" w:rsidP="00AC1638">
      <w:pPr>
        <w:pStyle w:val="Heading2"/>
        <w:numPr>
          <w:ilvl w:val="0"/>
          <w:numId w:val="22"/>
        </w:numPr>
      </w:pPr>
      <w:r>
        <w:t>DOcument management</w:t>
      </w:r>
    </w:p>
    <w:p w14:paraId="48D9EE5B" w14:textId="27491F94" w:rsidR="00BC4DE5" w:rsidRDefault="000C0837" w:rsidP="00BC4DE5">
      <w:bookmarkStart w:id="9" w:name="_Hlk158311677"/>
      <w:r>
        <w:t>[</w:t>
      </w:r>
      <w:r w:rsidR="00BC4DE5" w:rsidRPr="00194F15">
        <w:rPr>
          <w:i/>
          <w:iCs/>
        </w:rPr>
        <w:t>Add a brief description of h</w:t>
      </w:r>
      <w:r w:rsidR="003E6CF4" w:rsidRPr="00194F15">
        <w:rPr>
          <w:i/>
          <w:iCs/>
        </w:rPr>
        <w:t>ow</w:t>
      </w:r>
      <w:r w:rsidR="00BC4DE5" w:rsidRPr="00194F15">
        <w:rPr>
          <w:i/>
          <w:iCs/>
        </w:rPr>
        <w:t xml:space="preserve"> shared documents are going to be version-controlled and managed.</w:t>
      </w:r>
      <w:r>
        <w:rPr>
          <w:i/>
          <w:iCs/>
        </w:rPr>
        <w:t>]</w:t>
      </w:r>
    </w:p>
    <w:bookmarkEnd w:id="9"/>
    <w:p w14:paraId="6B9A00D5" w14:textId="77777777" w:rsidR="00BC4DE5" w:rsidRPr="00D5413C" w:rsidRDefault="00BC4DE5" w:rsidP="00AC1638">
      <w:pPr>
        <w:pStyle w:val="Heading2"/>
        <w:numPr>
          <w:ilvl w:val="0"/>
          <w:numId w:val="22"/>
        </w:numPr>
      </w:pPr>
      <w:r>
        <w:t>risk mitigation</w:t>
      </w:r>
    </w:p>
    <w:p w14:paraId="0E1EDB2D" w14:textId="75C037C2" w:rsidR="00BC4DE5" w:rsidRPr="00194F15" w:rsidRDefault="00846C6D" w:rsidP="00BC4DE5">
      <w:pPr>
        <w:rPr>
          <w:i/>
          <w:iCs/>
        </w:rPr>
      </w:pPr>
      <w:r>
        <w:rPr>
          <w:i/>
          <w:iCs/>
        </w:rPr>
        <w:t>Add a brief description of possible risks that may arise due to gaps in skills, unavailability of team members,</w:t>
      </w:r>
      <w:r w:rsidR="00BC4DE5" w:rsidRPr="00194F15">
        <w:rPr>
          <w:i/>
          <w:iCs/>
        </w:rPr>
        <w:t xml:space="preserve"> or any other reasons. Describe the risk along with its impact on team and describe a mitigation plan for each identified risk.</w:t>
      </w:r>
      <w:r w:rsidR="00917B3A" w:rsidRPr="00194F15">
        <w:rPr>
          <w:i/>
          <w:iCs/>
        </w:rPr>
        <w:t xml:space="preserve"> </w:t>
      </w:r>
      <w:r w:rsidR="000C0837">
        <w:rPr>
          <w:i/>
          <w:iCs/>
        </w:rPr>
        <w:t>This should be presented as a risk registry that</w:t>
      </w:r>
      <w:r w:rsidR="00917B3A" w:rsidRPr="00194F15">
        <w:rPr>
          <w:i/>
          <w:iCs/>
        </w:rPr>
        <w:t xml:space="preserve"> the team will visit </w:t>
      </w:r>
      <w:r w:rsidR="00194F15" w:rsidRPr="00194F15">
        <w:rPr>
          <w:i/>
          <w:iCs/>
        </w:rPr>
        <w:t>throughout the project.</w:t>
      </w:r>
      <w:r w:rsidR="000C0837">
        <w:rPr>
          <w:i/>
          <w:iCs/>
        </w:rPr>
        <w:t>]</w:t>
      </w:r>
    </w:p>
    <w:p w14:paraId="50CB011F" w14:textId="77777777" w:rsidR="00BC4DE5" w:rsidRDefault="00BC4DE5" w:rsidP="00BC4DE5"/>
    <w:p w14:paraId="16F6EFCF" w14:textId="4B7AABA1" w:rsidR="00797C44" w:rsidRDefault="00797C44">
      <w:r>
        <w:br w:type="page"/>
      </w:r>
    </w:p>
    <w:p w14:paraId="5C5EC6C2" w14:textId="19133082" w:rsidR="00797C44" w:rsidRDefault="00797C44" w:rsidP="00797C44">
      <w:pPr>
        <w:pStyle w:val="Heading2"/>
        <w:rPr>
          <w:lang w:val="en-AU"/>
        </w:rPr>
      </w:pPr>
      <w:r>
        <w:rPr>
          <w:lang w:val="en-AU"/>
        </w:rPr>
        <w:lastRenderedPageBreak/>
        <w:t>PART 2 Project overview and plan</w:t>
      </w:r>
    </w:p>
    <w:p w14:paraId="21838B25" w14:textId="77777777" w:rsidR="006749DE" w:rsidRPr="006749DE" w:rsidRDefault="006749DE" w:rsidP="006749DE">
      <w:pPr>
        <w:rPr>
          <w:lang w:val="en-AU"/>
        </w:rPr>
      </w:pPr>
    </w:p>
    <w:p w14:paraId="77800468" w14:textId="7B90B41E" w:rsidR="008F7358" w:rsidRPr="008F7358" w:rsidRDefault="008F7358" w:rsidP="006749DE">
      <w:pPr>
        <w:pStyle w:val="Heading2"/>
        <w:numPr>
          <w:ilvl w:val="0"/>
          <w:numId w:val="23"/>
        </w:numPr>
      </w:pPr>
      <w:r w:rsidRPr="008F7358">
        <w:t>problem statement</w:t>
      </w:r>
    </w:p>
    <w:p w14:paraId="053611DB" w14:textId="6576B08B" w:rsidR="008F7358" w:rsidRPr="008F7358" w:rsidRDefault="00846C6D" w:rsidP="008F7358">
      <w:r>
        <w:t>[</w:t>
      </w:r>
      <w:r w:rsidR="00E15BD3" w:rsidRPr="00E15BD3">
        <w:rPr>
          <w:i/>
          <w:iCs/>
        </w:rPr>
        <w:t>A</w:t>
      </w:r>
      <w:r w:rsidR="008F7358" w:rsidRPr="008F7358">
        <w:rPr>
          <w:i/>
          <w:iCs/>
        </w:rPr>
        <w:t>dd a high-level summary of the problem that needs to be solved in the project. Identify the aim, purpose and objectives of the project.</w:t>
      </w:r>
      <w:r w:rsidR="008F7358" w:rsidRPr="008F7358">
        <w:t xml:space="preserve"> </w:t>
      </w:r>
      <w:r>
        <w:t>]</w:t>
      </w:r>
    </w:p>
    <w:p w14:paraId="0657ACA5" w14:textId="390AF16A" w:rsidR="008F7358" w:rsidRPr="008F7358" w:rsidRDefault="008F7358" w:rsidP="006749DE">
      <w:pPr>
        <w:pStyle w:val="Heading2"/>
        <w:numPr>
          <w:ilvl w:val="0"/>
          <w:numId w:val="23"/>
        </w:numPr>
      </w:pPr>
      <w:r w:rsidRPr="008F7358">
        <w:t>Scope</w:t>
      </w:r>
    </w:p>
    <w:p w14:paraId="6C86DE40" w14:textId="2E228D17" w:rsidR="008F7358" w:rsidRPr="008F7358" w:rsidRDefault="00846C6D" w:rsidP="008F7358">
      <w:r>
        <w:t>[</w:t>
      </w:r>
      <w:r w:rsidR="008F7358" w:rsidRPr="008F7358">
        <w:rPr>
          <w:i/>
          <w:iCs/>
        </w:rPr>
        <w:t>A clear statement on what is within the scope of the project and what is out of scope for this project.</w:t>
      </w:r>
      <w:r>
        <w:rPr>
          <w:i/>
          <w:iCs/>
        </w:rPr>
        <w:t>]</w:t>
      </w:r>
    </w:p>
    <w:p w14:paraId="0D0932D1" w14:textId="48A8A10E" w:rsidR="008F7358" w:rsidRPr="008F7358" w:rsidRDefault="008F7358" w:rsidP="006749DE">
      <w:pPr>
        <w:pStyle w:val="Heading2"/>
        <w:numPr>
          <w:ilvl w:val="0"/>
          <w:numId w:val="23"/>
        </w:numPr>
      </w:pPr>
      <w:r w:rsidRPr="008F7358">
        <w:t>stakeholder</w:t>
      </w:r>
    </w:p>
    <w:p w14:paraId="34EF2F41" w14:textId="47F45436" w:rsidR="008F7358" w:rsidRPr="008F7358" w:rsidRDefault="00846C6D" w:rsidP="008F7358">
      <w:r>
        <w:t>[</w:t>
      </w:r>
      <w:r w:rsidR="008F7358" w:rsidRPr="008F7358">
        <w:rPr>
          <w:i/>
          <w:iCs/>
        </w:rPr>
        <w:t>Identify each stakeholder of the project (e.g. client, supervisor etc.)</w:t>
      </w:r>
      <w:r>
        <w:rPr>
          <w:i/>
          <w:iCs/>
        </w:rPr>
        <w:t>]</w:t>
      </w:r>
    </w:p>
    <w:p w14:paraId="56F49459" w14:textId="060727E1" w:rsidR="008F7358" w:rsidRPr="008F7358" w:rsidRDefault="008F7358" w:rsidP="006749DE">
      <w:pPr>
        <w:pStyle w:val="Heading2"/>
        <w:numPr>
          <w:ilvl w:val="0"/>
          <w:numId w:val="23"/>
        </w:numPr>
      </w:pPr>
      <w:r w:rsidRPr="008F7358">
        <w:t xml:space="preserve">High-level </w:t>
      </w:r>
      <w:r w:rsidR="00F91E29">
        <w:t>requirements</w:t>
      </w:r>
    </w:p>
    <w:p w14:paraId="7FEBFBF6" w14:textId="1B231220" w:rsidR="008F7358" w:rsidRPr="008F7358" w:rsidRDefault="00846C6D" w:rsidP="008F7358">
      <w:pPr>
        <w:rPr>
          <w:i/>
          <w:iCs/>
        </w:rPr>
      </w:pPr>
      <w:r>
        <w:t>[</w:t>
      </w:r>
      <w:r w:rsidR="008F7358" w:rsidRPr="008F7358">
        <w:rPr>
          <w:i/>
          <w:iCs/>
        </w:rPr>
        <w:t xml:space="preserve">Discuss the context of the software/system being developed. For example, </w:t>
      </w:r>
    </w:p>
    <w:p w14:paraId="1B2E0035" w14:textId="77777777" w:rsidR="008F7358" w:rsidRPr="008F7358" w:rsidRDefault="008F7358" w:rsidP="008F7358">
      <w:pPr>
        <w:rPr>
          <w:i/>
          <w:iCs/>
        </w:rPr>
      </w:pPr>
      <w:r w:rsidRPr="008F7358">
        <w:rPr>
          <w:i/>
          <w:iCs/>
        </w:rPr>
        <w:t>-</w:t>
      </w:r>
      <w:r w:rsidRPr="008F7358">
        <w:rPr>
          <w:i/>
          <w:iCs/>
        </w:rPr>
        <w:tab/>
        <w:t xml:space="preserve">is it an upgrade or a replacement of an existing product? </w:t>
      </w:r>
    </w:p>
    <w:p w14:paraId="4ECAC433" w14:textId="77777777" w:rsidR="008F7358" w:rsidRPr="008F7358" w:rsidRDefault="008F7358" w:rsidP="008F7358">
      <w:pPr>
        <w:rPr>
          <w:i/>
          <w:iCs/>
        </w:rPr>
      </w:pPr>
      <w:r w:rsidRPr="008F7358">
        <w:rPr>
          <w:i/>
          <w:iCs/>
        </w:rPr>
        <w:t>-</w:t>
      </w:r>
      <w:r w:rsidRPr="008F7358">
        <w:rPr>
          <w:i/>
          <w:iCs/>
        </w:rPr>
        <w:tab/>
        <w:t xml:space="preserve">Is it a new and complete system? Is it a prototype? </w:t>
      </w:r>
    </w:p>
    <w:p w14:paraId="53D5B54A" w14:textId="7964BE8A" w:rsidR="008F7358" w:rsidRPr="008F7358" w:rsidRDefault="008F7358" w:rsidP="008F7358">
      <w:pPr>
        <w:rPr>
          <w:i/>
          <w:iCs/>
        </w:rPr>
      </w:pPr>
      <w:r w:rsidRPr="008F7358">
        <w:rPr>
          <w:i/>
          <w:iCs/>
        </w:rPr>
        <w:t>-</w:t>
      </w:r>
      <w:r w:rsidRPr="008F7358">
        <w:rPr>
          <w:i/>
          <w:iCs/>
        </w:rPr>
        <w:tab/>
        <w:t>Is it a component of a larger system or a library? A simple diagram showing how the software relates to other components will be helpful.</w:t>
      </w:r>
    </w:p>
    <w:p w14:paraId="4898ACC7" w14:textId="2CCAF415" w:rsidR="008F7358" w:rsidRDefault="008F7358" w:rsidP="008F7358">
      <w:pPr>
        <w:rPr>
          <w:i/>
          <w:iCs/>
        </w:rPr>
      </w:pPr>
      <w:r w:rsidRPr="008F7358">
        <w:rPr>
          <w:i/>
          <w:iCs/>
        </w:rPr>
        <w:t xml:space="preserve">This </w:t>
      </w:r>
      <w:r w:rsidR="00427666" w:rsidRPr="00FD1995">
        <w:rPr>
          <w:i/>
          <w:iCs/>
        </w:rPr>
        <w:t>section should list the high-level requirements</w:t>
      </w:r>
      <w:r w:rsidR="00B35BC6" w:rsidRPr="00FD1995">
        <w:rPr>
          <w:i/>
          <w:iCs/>
        </w:rPr>
        <w:t xml:space="preserve">- including functional, non-functional, and any other type based on whatever is known at this </w:t>
      </w:r>
      <w:r w:rsidR="00FD1995" w:rsidRPr="00FD1995">
        <w:rPr>
          <w:i/>
          <w:iCs/>
        </w:rPr>
        <w:t>stage.</w:t>
      </w:r>
      <w:r w:rsidR="00846C6D">
        <w:rPr>
          <w:i/>
          <w:iCs/>
        </w:rPr>
        <w:t>]</w:t>
      </w:r>
    </w:p>
    <w:p w14:paraId="2E92B8BA" w14:textId="3446E348" w:rsidR="007330E9" w:rsidRPr="00D5413C" w:rsidRDefault="007330E9" w:rsidP="007330E9">
      <w:pPr>
        <w:pStyle w:val="Heading2"/>
        <w:numPr>
          <w:ilvl w:val="0"/>
          <w:numId w:val="23"/>
        </w:numPr>
      </w:pPr>
      <w:r>
        <w:t>Solution approach</w:t>
      </w:r>
    </w:p>
    <w:p w14:paraId="4DC58977" w14:textId="7A868883" w:rsidR="007330E9" w:rsidRPr="00A76AD8" w:rsidRDefault="00846C6D" w:rsidP="007330E9">
      <w:pPr>
        <w:pStyle w:val="Heading2"/>
        <w:spacing w:after="240"/>
        <w:contextualSpacing w:val="0"/>
        <w:rPr>
          <w:rFonts w:asciiTheme="minorHAnsi" w:eastAsiaTheme="minorHAnsi" w:hAnsiTheme="minorHAnsi" w:cstheme="minorBidi"/>
          <w:caps w:val="0"/>
          <w:color w:val="595959" w:themeColor="text1" w:themeTint="A6"/>
          <w:sz w:val="22"/>
        </w:rPr>
      </w:pPr>
      <w:r>
        <w:rPr>
          <w:rFonts w:asciiTheme="minorHAnsi" w:eastAsiaTheme="minorHAnsi" w:hAnsiTheme="minorHAnsi" w:cstheme="minorBidi"/>
          <w:caps w:val="0"/>
          <w:color w:val="595959" w:themeColor="text1" w:themeTint="A6"/>
          <w:sz w:val="22"/>
        </w:rPr>
        <w:t>[</w:t>
      </w:r>
      <w:r w:rsidR="007330E9" w:rsidRPr="009C1B0F">
        <w:rPr>
          <w:rFonts w:asciiTheme="minorHAnsi" w:eastAsiaTheme="minorHAnsi" w:hAnsiTheme="minorHAnsi" w:cstheme="minorBidi"/>
          <w:i/>
          <w:iCs/>
          <w:caps w:val="0"/>
          <w:color w:val="595959" w:themeColor="text1" w:themeTint="A6"/>
          <w:sz w:val="22"/>
        </w:rPr>
        <w:t xml:space="preserve">Describe the </w:t>
      </w:r>
      <w:r w:rsidR="00366401" w:rsidRPr="009C1B0F">
        <w:rPr>
          <w:rFonts w:asciiTheme="minorHAnsi" w:eastAsiaTheme="minorHAnsi" w:hAnsiTheme="minorHAnsi" w:cstheme="minorBidi"/>
          <w:i/>
          <w:iCs/>
          <w:caps w:val="0"/>
          <w:color w:val="595959" w:themeColor="text1" w:themeTint="A6"/>
          <w:sz w:val="22"/>
        </w:rPr>
        <w:t>proposed solution approach/</w:t>
      </w:r>
      <w:r w:rsidR="007330E9" w:rsidRPr="009C1B0F">
        <w:rPr>
          <w:rFonts w:asciiTheme="minorHAnsi" w:eastAsiaTheme="minorHAnsi" w:hAnsiTheme="minorHAnsi" w:cstheme="minorBidi"/>
          <w:i/>
          <w:iCs/>
          <w:caps w:val="0"/>
          <w:color w:val="595959" w:themeColor="text1" w:themeTint="A6"/>
          <w:sz w:val="22"/>
        </w:rPr>
        <w:t xml:space="preserve">architecture of the system that will be developed. Also discuss additional </w:t>
      </w:r>
      <w:r w:rsidR="00366401" w:rsidRPr="009C1B0F">
        <w:rPr>
          <w:rFonts w:asciiTheme="minorHAnsi" w:eastAsiaTheme="minorHAnsi" w:hAnsiTheme="minorHAnsi" w:cstheme="minorBidi"/>
          <w:i/>
          <w:iCs/>
          <w:caps w:val="0"/>
          <w:color w:val="595959" w:themeColor="text1" w:themeTint="A6"/>
          <w:sz w:val="22"/>
        </w:rPr>
        <w:t xml:space="preserve">solution </w:t>
      </w:r>
      <w:r>
        <w:rPr>
          <w:rFonts w:asciiTheme="minorHAnsi" w:eastAsiaTheme="minorHAnsi" w:hAnsiTheme="minorHAnsi" w:cstheme="minorBidi"/>
          <w:i/>
          <w:iCs/>
          <w:caps w:val="0"/>
          <w:color w:val="595959" w:themeColor="text1" w:themeTint="A6"/>
          <w:sz w:val="22"/>
        </w:rPr>
        <w:t>approaches</w:t>
      </w:r>
      <w:r w:rsidR="00366401" w:rsidRPr="009C1B0F">
        <w:rPr>
          <w:rFonts w:asciiTheme="minorHAnsi" w:eastAsiaTheme="minorHAnsi" w:hAnsiTheme="minorHAnsi" w:cstheme="minorBidi"/>
          <w:i/>
          <w:iCs/>
          <w:caps w:val="0"/>
          <w:color w:val="595959" w:themeColor="text1" w:themeTint="A6"/>
          <w:sz w:val="22"/>
        </w:rPr>
        <w:t>/</w:t>
      </w:r>
      <w:r w:rsidR="007330E9" w:rsidRPr="009C1B0F">
        <w:rPr>
          <w:rFonts w:asciiTheme="minorHAnsi" w:eastAsiaTheme="minorHAnsi" w:hAnsiTheme="minorHAnsi" w:cstheme="minorBidi"/>
          <w:i/>
          <w:iCs/>
          <w:caps w:val="0"/>
          <w:color w:val="595959" w:themeColor="text1" w:themeTint="A6"/>
          <w:sz w:val="22"/>
        </w:rPr>
        <w:t xml:space="preserve">architecture alternatives that have been explored but not chosen. Note that </w:t>
      </w:r>
      <w:r w:rsidR="00B71760" w:rsidRPr="009C1B0F">
        <w:rPr>
          <w:rFonts w:asciiTheme="minorHAnsi" w:eastAsiaTheme="minorHAnsi" w:hAnsiTheme="minorHAnsi" w:cstheme="minorBidi"/>
          <w:i/>
          <w:iCs/>
          <w:caps w:val="0"/>
          <w:color w:val="595959" w:themeColor="text1" w:themeTint="A6"/>
          <w:sz w:val="22"/>
        </w:rPr>
        <w:t xml:space="preserve">a lot of </w:t>
      </w:r>
      <w:bookmarkStart w:id="10" w:name="_Hlk190864394"/>
      <w:r w:rsidR="00B71760" w:rsidRPr="009C1B0F">
        <w:rPr>
          <w:rFonts w:asciiTheme="minorHAnsi" w:eastAsiaTheme="minorHAnsi" w:hAnsiTheme="minorHAnsi" w:cstheme="minorBidi"/>
          <w:i/>
          <w:iCs/>
          <w:caps w:val="0"/>
          <w:color w:val="595959" w:themeColor="text1" w:themeTint="A6"/>
          <w:sz w:val="22"/>
        </w:rPr>
        <w:t>lower</w:t>
      </w:r>
      <w:r w:rsidR="009C1B0F" w:rsidRPr="009C1B0F">
        <w:rPr>
          <w:rFonts w:asciiTheme="minorHAnsi" w:eastAsiaTheme="minorHAnsi" w:hAnsiTheme="minorHAnsi" w:cstheme="minorBidi"/>
          <w:i/>
          <w:iCs/>
          <w:caps w:val="0"/>
          <w:color w:val="595959" w:themeColor="text1" w:themeTint="A6"/>
          <w:sz w:val="22"/>
        </w:rPr>
        <w:t>-</w:t>
      </w:r>
      <w:r w:rsidR="00B71760" w:rsidRPr="009C1B0F">
        <w:rPr>
          <w:rFonts w:asciiTheme="minorHAnsi" w:eastAsiaTheme="minorHAnsi" w:hAnsiTheme="minorHAnsi" w:cstheme="minorBidi"/>
          <w:i/>
          <w:iCs/>
          <w:caps w:val="0"/>
          <w:color w:val="595959" w:themeColor="text1" w:themeTint="A6"/>
          <w:sz w:val="22"/>
        </w:rPr>
        <w:t>level details may not be known at this stage, however</w:t>
      </w:r>
      <w:bookmarkEnd w:id="10"/>
      <w:r w:rsidR="009C1B0F" w:rsidRPr="009C1B0F">
        <w:rPr>
          <w:rFonts w:asciiTheme="minorHAnsi" w:eastAsiaTheme="minorHAnsi" w:hAnsiTheme="minorHAnsi" w:cstheme="minorBidi"/>
          <w:i/>
          <w:iCs/>
          <w:caps w:val="0"/>
          <w:color w:val="595959" w:themeColor="text1" w:themeTint="A6"/>
          <w:sz w:val="22"/>
        </w:rPr>
        <w:t>,</w:t>
      </w:r>
      <w:r w:rsidR="00B71760" w:rsidRPr="009C1B0F">
        <w:rPr>
          <w:rFonts w:asciiTheme="minorHAnsi" w:eastAsiaTheme="minorHAnsi" w:hAnsiTheme="minorHAnsi" w:cstheme="minorBidi"/>
          <w:i/>
          <w:iCs/>
          <w:caps w:val="0"/>
          <w:color w:val="595959" w:themeColor="text1" w:themeTint="A6"/>
          <w:sz w:val="22"/>
        </w:rPr>
        <w:t xml:space="preserve"> </w:t>
      </w:r>
      <w:r w:rsidR="007330E9" w:rsidRPr="009C1B0F">
        <w:rPr>
          <w:rFonts w:asciiTheme="minorHAnsi" w:eastAsiaTheme="minorHAnsi" w:hAnsiTheme="minorHAnsi" w:cstheme="minorBidi"/>
          <w:i/>
          <w:iCs/>
          <w:caps w:val="0"/>
          <w:color w:val="595959" w:themeColor="text1" w:themeTint="A6"/>
          <w:sz w:val="22"/>
        </w:rPr>
        <w:t xml:space="preserve">this section </w:t>
      </w:r>
      <w:r w:rsidR="009C1B0F" w:rsidRPr="009C1B0F">
        <w:rPr>
          <w:rFonts w:asciiTheme="minorHAnsi" w:eastAsiaTheme="minorHAnsi" w:hAnsiTheme="minorHAnsi" w:cstheme="minorBidi"/>
          <w:i/>
          <w:iCs/>
          <w:caps w:val="0"/>
          <w:color w:val="595959" w:themeColor="text1" w:themeTint="A6"/>
          <w:sz w:val="22"/>
        </w:rPr>
        <w:t>should provide a</w:t>
      </w:r>
      <w:r w:rsidR="007330E9" w:rsidRPr="009C1B0F">
        <w:rPr>
          <w:rFonts w:asciiTheme="minorHAnsi" w:eastAsiaTheme="minorHAnsi" w:hAnsiTheme="minorHAnsi" w:cstheme="minorBidi"/>
          <w:i/>
          <w:iCs/>
          <w:caps w:val="0"/>
          <w:color w:val="595959" w:themeColor="text1" w:themeTint="A6"/>
          <w:sz w:val="22"/>
        </w:rPr>
        <w:t xml:space="preserve"> high-level architecture design</w:t>
      </w:r>
      <w:r w:rsidR="009C1B0F" w:rsidRPr="009C1B0F">
        <w:rPr>
          <w:rFonts w:asciiTheme="minorHAnsi" w:eastAsiaTheme="minorHAnsi" w:hAnsiTheme="minorHAnsi" w:cstheme="minorBidi"/>
          <w:i/>
          <w:iCs/>
          <w:caps w:val="0"/>
          <w:color w:val="595959" w:themeColor="text1" w:themeTint="A6"/>
          <w:sz w:val="22"/>
        </w:rPr>
        <w:t>. These can be supported by different diagrams if needed</w:t>
      </w:r>
      <w:r w:rsidR="009C1B0F">
        <w:rPr>
          <w:rFonts w:asciiTheme="minorHAnsi" w:eastAsiaTheme="minorHAnsi" w:hAnsiTheme="minorHAnsi" w:cstheme="minorBidi"/>
          <w:caps w:val="0"/>
          <w:color w:val="595959" w:themeColor="text1" w:themeTint="A6"/>
          <w:sz w:val="22"/>
        </w:rPr>
        <w:t>.</w:t>
      </w:r>
      <w:r>
        <w:rPr>
          <w:rFonts w:asciiTheme="minorHAnsi" w:eastAsiaTheme="minorHAnsi" w:hAnsiTheme="minorHAnsi" w:cstheme="minorBidi"/>
          <w:caps w:val="0"/>
          <w:color w:val="595959" w:themeColor="text1" w:themeTint="A6"/>
          <w:sz w:val="22"/>
        </w:rPr>
        <w:t>]</w:t>
      </w:r>
    </w:p>
    <w:p w14:paraId="54A69F3D" w14:textId="7A1671FD" w:rsidR="00B02908" w:rsidRDefault="00B02908" w:rsidP="00FD1995">
      <w:pPr>
        <w:pStyle w:val="Heading2"/>
        <w:numPr>
          <w:ilvl w:val="0"/>
          <w:numId w:val="23"/>
        </w:numPr>
      </w:pPr>
      <w:r>
        <w:t>PRoduct backlog</w:t>
      </w:r>
    </w:p>
    <w:p w14:paraId="1737B95C" w14:textId="38B56C8F" w:rsidR="00B02908" w:rsidRDefault="00EA32F1" w:rsidP="00B02908">
      <w:r>
        <w:t>[</w:t>
      </w:r>
      <w:r w:rsidR="00B02908" w:rsidRPr="00E15BD3">
        <w:rPr>
          <w:i/>
          <w:iCs/>
        </w:rPr>
        <w:t>Add a detailed list of tasks to be completed as part of the full project</w:t>
      </w:r>
      <w:r>
        <w:rPr>
          <w:i/>
          <w:iCs/>
        </w:rPr>
        <w:t>. This can be drawn from the requirement specification,</w:t>
      </w:r>
      <w:r w:rsidR="00B02908" w:rsidRPr="00E15BD3">
        <w:rPr>
          <w:i/>
          <w:iCs/>
        </w:rPr>
        <w:t xml:space="preserve"> broken down to specific items to be delivered for the full project. Each item should have a business value (indicating priority), information on whether this item is dependent on other items, and a tentative indication of </w:t>
      </w:r>
      <w:r>
        <w:rPr>
          <w:i/>
          <w:iCs/>
        </w:rPr>
        <w:t>which sprint it is going to be developed in</w:t>
      </w:r>
      <w:r w:rsidR="00B02908" w:rsidRPr="00E15BD3">
        <w:rPr>
          <w:i/>
          <w:iCs/>
        </w:rPr>
        <w:t>.</w:t>
      </w:r>
      <w:r w:rsidR="00E15BD3">
        <w:rPr>
          <w:i/>
          <w:iCs/>
        </w:rPr>
        <w:t xml:space="preserve"> Team should refer to the sprint plans provided in the unit structure</w:t>
      </w:r>
      <w:r w:rsidR="00514357">
        <w:rPr>
          <w:i/>
          <w:iCs/>
        </w:rPr>
        <w:t xml:space="preserve"> </w:t>
      </w:r>
      <w:r w:rsidR="00514357">
        <w:rPr>
          <w:i/>
          <w:iCs/>
        </w:rPr>
        <w:lastRenderedPageBreak/>
        <w:t xml:space="preserve">Plans should indicate </w:t>
      </w:r>
      <w:r w:rsidR="002F04D2">
        <w:rPr>
          <w:i/>
          <w:iCs/>
        </w:rPr>
        <w:t>what is expected to be completed as part of Alpha and beta release at the end of semester 1 and 2, respectively.</w:t>
      </w:r>
      <w:r w:rsidR="00E15BD3">
        <w:rPr>
          <w:i/>
          <w:iCs/>
        </w:rPr>
        <w:t>.</w:t>
      </w:r>
      <w:r>
        <w:rPr>
          <w:i/>
          <w:iCs/>
        </w:rPr>
        <w:t>]</w:t>
      </w:r>
    </w:p>
    <w:p w14:paraId="4FCEBBDD" w14:textId="64AE687A" w:rsidR="00B02908" w:rsidRPr="00D5413C" w:rsidRDefault="00B02908" w:rsidP="00366401">
      <w:pPr>
        <w:pStyle w:val="Heading2"/>
        <w:numPr>
          <w:ilvl w:val="0"/>
          <w:numId w:val="23"/>
        </w:numPr>
      </w:pPr>
      <w:r>
        <w:t>QUality plan</w:t>
      </w:r>
    </w:p>
    <w:p w14:paraId="4909E507" w14:textId="2DE94BE6" w:rsidR="00B02908" w:rsidRDefault="00EA32F1" w:rsidP="00B02908">
      <w:r>
        <w:t>[</w:t>
      </w:r>
      <w:r w:rsidR="00B02908" w:rsidRPr="00E15BD3">
        <w:rPr>
          <w:i/>
          <w:iCs/>
        </w:rPr>
        <w:t>Describe the target quality expectation of the deliverables, steps to assure quality, planned testing etc.</w:t>
      </w:r>
      <w:r>
        <w:rPr>
          <w:i/>
          <w:iCs/>
        </w:rPr>
        <w:t>]</w:t>
      </w:r>
    </w:p>
    <w:p w14:paraId="68A00586" w14:textId="77777777" w:rsidR="009610FA" w:rsidRDefault="009610FA" w:rsidP="00B02908"/>
    <w:p w14:paraId="665E8F26" w14:textId="77777777" w:rsidR="00B02908" w:rsidRPr="008F7358" w:rsidRDefault="00B02908" w:rsidP="008F7358"/>
    <w:p w14:paraId="69831629" w14:textId="77777777" w:rsidR="00797C44" w:rsidRPr="00797C44" w:rsidRDefault="00797C44" w:rsidP="00797C44">
      <w:pPr>
        <w:rPr>
          <w:lang w:val="en-AU"/>
        </w:rPr>
      </w:pPr>
    </w:p>
    <w:p w14:paraId="3C1713C8" w14:textId="77777777" w:rsidR="00BC4DE5" w:rsidRDefault="00BC4DE5" w:rsidP="00BC4DE5"/>
    <w:sectPr w:rsidR="00BC4DE5">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9E01E" w14:textId="77777777" w:rsidR="00925B44" w:rsidRDefault="00925B44" w:rsidP="00C6554A">
      <w:pPr>
        <w:spacing w:before="0" w:after="0" w:line="240" w:lineRule="auto"/>
      </w:pPr>
      <w:r>
        <w:separator/>
      </w:r>
    </w:p>
  </w:endnote>
  <w:endnote w:type="continuationSeparator" w:id="0">
    <w:p w14:paraId="2EC6353D" w14:textId="77777777" w:rsidR="00925B44" w:rsidRDefault="00925B4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35889" w14:textId="18C7AFBD" w:rsidR="00805D58" w:rsidRDefault="00805D58">
    <w:pPr>
      <w:pStyle w:val="Footer"/>
    </w:pPr>
    <w:r>
      <w:t xml:space="preserve">Unit Code </w:t>
    </w:r>
    <w:r w:rsidR="00395B74">
      <w:t>COS</w:t>
    </w:r>
    <w:r w:rsidR="00B25B4A">
      <w:t>40005</w:t>
    </w:r>
  </w:p>
  <w:p w14:paraId="29C83D70" w14:textId="04A18551" w:rsidR="00805D58" w:rsidRDefault="00805D58">
    <w:pPr>
      <w:pStyle w:val="Footer"/>
    </w:pPr>
    <w:r>
      <w:t xml:space="preserve">                                                                                                         Portfolio Ta</w:t>
    </w:r>
    <w:r w:rsidR="00650FA1">
      <w:t>s</w:t>
    </w:r>
    <w:r>
      <w:t xml:space="preserve">k </w:t>
    </w:r>
    <w:r w:rsidR="00395B74">
      <w:t>1</w:t>
    </w:r>
  </w:p>
  <w:p w14:paraId="01E9B7F9" w14:textId="77777777" w:rsidR="00A7611F" w:rsidRDefault="00805D58" w:rsidP="00805D58">
    <w:pPr>
      <w:pStyle w:val="Footer"/>
      <w:jc w:val="center"/>
    </w:pPr>
    <w:r>
      <w:t xml:space="preserve">                                                                                                                                                </w:t>
    </w:r>
    <w:r w:rsidR="00ED7C44">
      <w:t xml:space="preserve">Page </w:t>
    </w:r>
    <w:r w:rsidR="00ED7C44">
      <w:fldChar w:fldCharType="begin"/>
    </w:r>
    <w:r w:rsidR="00ED7C44">
      <w:instrText xml:space="preserve"> PAGE  \* Arabic  \* MERGEFORMAT </w:instrText>
    </w:r>
    <w:r w:rsidR="00ED7C44">
      <w:fldChar w:fldCharType="separate"/>
    </w:r>
    <w:r w:rsidR="002B4294">
      <w:rPr>
        <w:noProof/>
      </w:rPr>
      <w:t>1</w:t>
    </w:r>
    <w:r w:rsidR="00ED7C4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307E3" w14:textId="77777777" w:rsidR="00925B44" w:rsidRDefault="00925B44" w:rsidP="00C6554A">
      <w:pPr>
        <w:spacing w:before="0" w:after="0" w:line="240" w:lineRule="auto"/>
      </w:pPr>
      <w:r>
        <w:separator/>
      </w:r>
    </w:p>
  </w:footnote>
  <w:footnote w:type="continuationSeparator" w:id="0">
    <w:p w14:paraId="74157635" w14:textId="77777777" w:rsidR="00925B44" w:rsidRDefault="00925B4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12A45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572DB1"/>
    <w:multiLevelType w:val="hybridMultilevel"/>
    <w:tmpl w:val="58EE21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C846553"/>
    <w:multiLevelType w:val="hybridMultilevel"/>
    <w:tmpl w:val="58EE21C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FD4714F"/>
    <w:multiLevelType w:val="hybridMultilevel"/>
    <w:tmpl w:val="58EE21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9546044"/>
    <w:multiLevelType w:val="hybridMultilevel"/>
    <w:tmpl w:val="08202CF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4713F10"/>
    <w:multiLevelType w:val="hybridMultilevel"/>
    <w:tmpl w:val="58EE21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8EF563B"/>
    <w:multiLevelType w:val="hybridMultilevel"/>
    <w:tmpl w:val="58EE21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3B23984"/>
    <w:multiLevelType w:val="hybridMultilevel"/>
    <w:tmpl w:val="454287B8"/>
    <w:lvl w:ilvl="0" w:tplc="877623A8">
      <w:start w:val="10"/>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A2155E"/>
    <w:multiLevelType w:val="hybridMultilevel"/>
    <w:tmpl w:val="08202C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3A48F5"/>
    <w:multiLevelType w:val="hybridMultilevel"/>
    <w:tmpl w:val="047EC4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D0251CC"/>
    <w:multiLevelType w:val="hybridMultilevel"/>
    <w:tmpl w:val="66C62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953245678">
    <w:abstractNumId w:val="9"/>
  </w:num>
  <w:num w:numId="2" w16cid:durableId="1925409511">
    <w:abstractNumId w:val="8"/>
  </w:num>
  <w:num w:numId="3" w16cid:durableId="221526003">
    <w:abstractNumId w:val="8"/>
  </w:num>
  <w:num w:numId="4" w16cid:durableId="1337226924">
    <w:abstractNumId w:val="9"/>
  </w:num>
  <w:num w:numId="5" w16cid:durableId="326326844">
    <w:abstractNumId w:val="19"/>
  </w:num>
  <w:num w:numId="6" w16cid:durableId="1801879087">
    <w:abstractNumId w:val="10"/>
  </w:num>
  <w:num w:numId="7" w16cid:durableId="403335885">
    <w:abstractNumId w:val="13"/>
  </w:num>
  <w:num w:numId="8" w16cid:durableId="710764816">
    <w:abstractNumId w:val="7"/>
  </w:num>
  <w:num w:numId="9" w16cid:durableId="1249535530">
    <w:abstractNumId w:val="6"/>
  </w:num>
  <w:num w:numId="10" w16cid:durableId="446851259">
    <w:abstractNumId w:val="5"/>
  </w:num>
  <w:num w:numId="11" w16cid:durableId="1613439842">
    <w:abstractNumId w:val="4"/>
  </w:num>
  <w:num w:numId="12" w16cid:durableId="1381781706">
    <w:abstractNumId w:val="3"/>
  </w:num>
  <w:num w:numId="13" w16cid:durableId="830020155">
    <w:abstractNumId w:val="2"/>
  </w:num>
  <w:num w:numId="14" w16cid:durableId="190651807">
    <w:abstractNumId w:val="1"/>
  </w:num>
  <w:num w:numId="15" w16cid:durableId="1829900669">
    <w:abstractNumId w:val="0"/>
  </w:num>
  <w:num w:numId="16" w16cid:durableId="645158894">
    <w:abstractNumId w:val="22"/>
  </w:num>
  <w:num w:numId="17" w16cid:durableId="139156100">
    <w:abstractNumId w:val="12"/>
  </w:num>
  <w:num w:numId="18" w16cid:durableId="1167473564">
    <w:abstractNumId w:val="17"/>
  </w:num>
  <w:num w:numId="19" w16cid:durableId="1096944571">
    <w:abstractNumId w:val="14"/>
  </w:num>
  <w:num w:numId="20" w16cid:durableId="1975326516">
    <w:abstractNumId w:val="11"/>
  </w:num>
  <w:num w:numId="21" w16cid:durableId="171384305">
    <w:abstractNumId w:val="16"/>
  </w:num>
  <w:num w:numId="22" w16cid:durableId="475490083">
    <w:abstractNumId w:val="21"/>
  </w:num>
  <w:num w:numId="23" w16cid:durableId="1537427190">
    <w:abstractNumId w:val="15"/>
  </w:num>
  <w:num w:numId="24" w16cid:durableId="1521625946">
    <w:abstractNumId w:val="20"/>
  </w:num>
  <w:num w:numId="25" w16cid:durableId="4261942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C"/>
    <w:rsid w:val="00057922"/>
    <w:rsid w:val="00067F65"/>
    <w:rsid w:val="000862CD"/>
    <w:rsid w:val="00091F01"/>
    <w:rsid w:val="000B178B"/>
    <w:rsid w:val="000C0837"/>
    <w:rsid w:val="00136332"/>
    <w:rsid w:val="00150D5D"/>
    <w:rsid w:val="0016570A"/>
    <w:rsid w:val="00194F15"/>
    <w:rsid w:val="001A393F"/>
    <w:rsid w:val="001C6BFA"/>
    <w:rsid w:val="001D5D14"/>
    <w:rsid w:val="001D7AA9"/>
    <w:rsid w:val="002554CD"/>
    <w:rsid w:val="002762E9"/>
    <w:rsid w:val="00286BBE"/>
    <w:rsid w:val="00293B83"/>
    <w:rsid w:val="002961DE"/>
    <w:rsid w:val="002B4294"/>
    <w:rsid w:val="002F04D2"/>
    <w:rsid w:val="002F7E66"/>
    <w:rsid w:val="00301393"/>
    <w:rsid w:val="00333D0D"/>
    <w:rsid w:val="00366401"/>
    <w:rsid w:val="00395B74"/>
    <w:rsid w:val="003E6CF4"/>
    <w:rsid w:val="00427666"/>
    <w:rsid w:val="00495780"/>
    <w:rsid w:val="004C049F"/>
    <w:rsid w:val="004D50F7"/>
    <w:rsid w:val="005000E2"/>
    <w:rsid w:val="00514357"/>
    <w:rsid w:val="00517643"/>
    <w:rsid w:val="005714DC"/>
    <w:rsid w:val="00590650"/>
    <w:rsid w:val="005E7A21"/>
    <w:rsid w:val="005F43BA"/>
    <w:rsid w:val="006406F3"/>
    <w:rsid w:val="00650FA1"/>
    <w:rsid w:val="00653288"/>
    <w:rsid w:val="006749DE"/>
    <w:rsid w:val="006A3CE7"/>
    <w:rsid w:val="007052B6"/>
    <w:rsid w:val="00716F6C"/>
    <w:rsid w:val="007330E9"/>
    <w:rsid w:val="00797C44"/>
    <w:rsid w:val="00805A55"/>
    <w:rsid w:val="00805D58"/>
    <w:rsid w:val="00842A9C"/>
    <w:rsid w:val="00846C6D"/>
    <w:rsid w:val="008B11FF"/>
    <w:rsid w:val="008F7358"/>
    <w:rsid w:val="00915248"/>
    <w:rsid w:val="00917B3A"/>
    <w:rsid w:val="00925B44"/>
    <w:rsid w:val="009610FA"/>
    <w:rsid w:val="00967F67"/>
    <w:rsid w:val="009C1B0F"/>
    <w:rsid w:val="009E000E"/>
    <w:rsid w:val="00A447BD"/>
    <w:rsid w:val="00A47F0C"/>
    <w:rsid w:val="00A7611F"/>
    <w:rsid w:val="00A82C47"/>
    <w:rsid w:val="00A96B35"/>
    <w:rsid w:val="00A97F51"/>
    <w:rsid w:val="00AC1638"/>
    <w:rsid w:val="00B02908"/>
    <w:rsid w:val="00B06513"/>
    <w:rsid w:val="00B25B4A"/>
    <w:rsid w:val="00B35BC6"/>
    <w:rsid w:val="00B370DC"/>
    <w:rsid w:val="00B42C74"/>
    <w:rsid w:val="00B51DC6"/>
    <w:rsid w:val="00B71760"/>
    <w:rsid w:val="00BC4DE5"/>
    <w:rsid w:val="00C4588B"/>
    <w:rsid w:val="00C524C1"/>
    <w:rsid w:val="00C6393B"/>
    <w:rsid w:val="00C6554A"/>
    <w:rsid w:val="00C85470"/>
    <w:rsid w:val="00CA6CD6"/>
    <w:rsid w:val="00CB70F3"/>
    <w:rsid w:val="00CD5C58"/>
    <w:rsid w:val="00D164BB"/>
    <w:rsid w:val="00DC1CE7"/>
    <w:rsid w:val="00E15BD3"/>
    <w:rsid w:val="00E95018"/>
    <w:rsid w:val="00EA32F1"/>
    <w:rsid w:val="00ED7C44"/>
    <w:rsid w:val="00F91E29"/>
    <w:rsid w:val="00FD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4512A1"/>
  <w15:chartTrackingRefBased/>
  <w15:docId w15:val="{3E1370D7-F67A-4372-8354-BE1767E1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B370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7004CF66524D8096D2571B49637CE5">
    <w:name w:val="AE7004CF66524D8096D2571B49637CE5"/>
    <w:rsid w:val="00C85470"/>
    <w:pPr>
      <w:spacing w:before="0" w:after="160" w:line="259" w:lineRule="auto"/>
    </w:pPr>
    <w:rPr>
      <w:rFonts w:eastAsiaTheme="minorEastAsia"/>
      <w:color w:val="auto"/>
      <w:lang w:val="en-AU" w:eastAsia="en-AU"/>
    </w:rPr>
  </w:style>
  <w:style w:type="paragraph" w:styleId="ListParagraph">
    <w:name w:val="List Paragraph"/>
    <w:basedOn w:val="Normal"/>
    <w:uiPriority w:val="34"/>
    <w:qFormat/>
    <w:rsid w:val="00C85470"/>
    <w:pPr>
      <w:spacing w:after="120" w:line="360" w:lineRule="auto"/>
      <w:ind w:left="720"/>
      <w:contextualSpacing/>
    </w:pPr>
    <w:rPr>
      <w:rFonts w:ascii="Arial Narrow" w:hAnsi="Arial Narrow"/>
      <w:color w:val="7F7F7F" w:themeColor="text1" w:themeTint="8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7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iatsis.gov.au/explore/map-indigenous-austral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an0014\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1704</TotalTime>
  <Pages>5</Pages>
  <Words>737</Words>
  <Characters>4044</Characters>
  <Application>Microsoft Office Word</Application>
  <DocSecurity>0</DocSecurity>
  <Lines>175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Tanjila Kanij</dc:creator>
  <cp:keywords/>
  <dc:description/>
  <cp:lastModifiedBy>Tanjila Kanij</cp:lastModifiedBy>
  <cp:revision>83</cp:revision>
  <dcterms:created xsi:type="dcterms:W3CDTF">2024-02-01T01:03:00Z</dcterms:created>
  <dcterms:modified xsi:type="dcterms:W3CDTF">2025-07-29T01:43:00Z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a0a0477f-c205-4e18-87fb-962938f94dc0</vt:lpwstr>
  </property>
</Properties>
</file>